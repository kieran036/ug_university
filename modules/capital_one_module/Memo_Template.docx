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6C" w:rsidRPr="00381E68" w:rsidRDefault="0042516C" w:rsidP="003245D1">
      <w:pPr>
        <w:shd w:val="clear" w:color="auto" w:fill="FFF5EF"/>
        <w:spacing w:before="0" w:after="0"/>
        <w:rPr>
          <w:rFonts w:ascii="Arial" w:hAnsi="Arial" w:cs="Arial"/>
          <w:b/>
          <w:color w:val="FF6600"/>
          <w:sz w:val="18"/>
        </w:rPr>
      </w:pPr>
      <w:r w:rsidRPr="00381E68">
        <w:rPr>
          <w:rFonts w:ascii="Arial" w:hAnsi="Arial" w:cs="Arial"/>
          <w:b/>
          <w:color w:val="FF6600"/>
          <w:sz w:val="18"/>
        </w:rPr>
        <w:t>General Instructions</w:t>
      </w:r>
      <w:r w:rsidR="00381E68" w:rsidRPr="00381E68">
        <w:rPr>
          <w:rFonts w:ascii="Arial" w:hAnsi="Arial" w:cs="Arial"/>
          <w:b/>
          <w:color w:val="FF6600"/>
          <w:sz w:val="18"/>
        </w:rPr>
        <w:t xml:space="preserve"> for Memo</w:t>
      </w:r>
      <w:r w:rsidR="00381E68">
        <w:rPr>
          <w:rFonts w:ascii="Arial" w:hAnsi="Arial" w:cs="Arial"/>
          <w:b/>
          <w:color w:val="FF6600"/>
          <w:sz w:val="18"/>
        </w:rPr>
        <w:t>:</w:t>
      </w:r>
    </w:p>
    <w:p w:rsidR="000648D9" w:rsidRDefault="000648D9" w:rsidP="003245D1">
      <w:pPr>
        <w:numPr>
          <w:ilvl w:val="0"/>
          <w:numId w:val="8"/>
        </w:numPr>
        <w:shd w:val="clear" w:color="auto" w:fill="FFF5EF"/>
        <w:spacing w:before="0" w:after="0"/>
        <w:ind w:hanging="432"/>
        <w:rPr>
          <w:rFonts w:ascii="Arial" w:hAnsi="Arial" w:cs="Arial"/>
          <w:b/>
          <w:color w:val="FF6600"/>
          <w:sz w:val="18"/>
        </w:rPr>
      </w:pPr>
      <w:r w:rsidRPr="000648D9">
        <w:rPr>
          <w:rFonts w:ascii="Arial" w:hAnsi="Arial" w:cs="Arial"/>
          <w:b/>
          <w:color w:val="FF6600"/>
          <w:sz w:val="18"/>
        </w:rPr>
        <w:t xml:space="preserve">Orange text contains instructions </w:t>
      </w:r>
      <w:r>
        <w:rPr>
          <w:rFonts w:ascii="Arial" w:hAnsi="Arial" w:cs="Arial"/>
          <w:b/>
          <w:color w:val="FF6600"/>
          <w:sz w:val="18"/>
        </w:rPr>
        <w:t>&amp;</w:t>
      </w:r>
      <w:r w:rsidRPr="000648D9">
        <w:rPr>
          <w:rFonts w:ascii="Arial" w:hAnsi="Arial" w:cs="Arial"/>
          <w:b/>
          <w:color w:val="FF6600"/>
          <w:sz w:val="18"/>
        </w:rPr>
        <w:t xml:space="preserve"> must be deleted before </w:t>
      </w:r>
      <w:r w:rsidR="00194DCA">
        <w:rPr>
          <w:rFonts w:ascii="Arial" w:hAnsi="Arial" w:cs="Arial"/>
          <w:b/>
          <w:color w:val="FF6600"/>
          <w:sz w:val="18"/>
        </w:rPr>
        <w:t xml:space="preserve">submitting </w:t>
      </w:r>
      <w:r w:rsidRPr="000648D9">
        <w:rPr>
          <w:rFonts w:ascii="Arial" w:hAnsi="Arial" w:cs="Arial"/>
          <w:b/>
          <w:color w:val="FF6600"/>
          <w:sz w:val="18"/>
        </w:rPr>
        <w:t>document;  black text remain</w:t>
      </w:r>
      <w:r>
        <w:rPr>
          <w:rFonts w:ascii="Arial" w:hAnsi="Arial" w:cs="Arial"/>
          <w:b/>
          <w:color w:val="FF6600"/>
          <w:sz w:val="18"/>
        </w:rPr>
        <w:t>s</w:t>
      </w:r>
      <w:r w:rsidRPr="000648D9">
        <w:rPr>
          <w:rFonts w:ascii="Arial" w:hAnsi="Arial" w:cs="Arial"/>
          <w:b/>
          <w:color w:val="FF6600"/>
          <w:sz w:val="18"/>
        </w:rPr>
        <w:t xml:space="preserve"> </w:t>
      </w:r>
      <w:bookmarkStart w:id="0" w:name="_GoBack"/>
      <w:bookmarkEnd w:id="0"/>
      <w:r w:rsidRPr="000648D9">
        <w:rPr>
          <w:rFonts w:ascii="Arial" w:hAnsi="Arial" w:cs="Arial"/>
          <w:b/>
          <w:color w:val="FF6600"/>
          <w:sz w:val="18"/>
        </w:rPr>
        <w:t>unchanged</w:t>
      </w:r>
    </w:p>
    <w:p w:rsidR="00194DCA" w:rsidRPr="000648D9" w:rsidRDefault="00194DCA" w:rsidP="003245D1">
      <w:pPr>
        <w:numPr>
          <w:ilvl w:val="0"/>
          <w:numId w:val="8"/>
        </w:numPr>
        <w:shd w:val="clear" w:color="auto" w:fill="FFF5EF"/>
        <w:spacing w:before="0" w:after="0"/>
        <w:ind w:hanging="432"/>
        <w:rPr>
          <w:rFonts w:ascii="Arial" w:hAnsi="Arial" w:cs="Arial"/>
          <w:b/>
          <w:color w:val="FF6600"/>
          <w:sz w:val="18"/>
        </w:rPr>
      </w:pPr>
      <w:r>
        <w:rPr>
          <w:rFonts w:ascii="Arial" w:hAnsi="Arial" w:cs="Arial"/>
          <w:b/>
          <w:color w:val="FF6600"/>
          <w:sz w:val="18"/>
        </w:rPr>
        <w:t>Replace blue text with the appropriate text</w:t>
      </w:r>
    </w:p>
    <w:p w:rsidR="0026554B" w:rsidRPr="001F6CE5" w:rsidRDefault="0026554B" w:rsidP="0026554B">
      <w:pPr>
        <w:pStyle w:val="MessageHeaderFirst"/>
        <w:ind w:left="0" w:right="0" w:firstLine="0"/>
        <w:rPr>
          <w:color w:val="0000FF"/>
        </w:rPr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r w:rsidR="00194DCA">
        <w:t>Senior Management</w:t>
      </w:r>
    </w:p>
    <w:p w:rsidR="0026554B" w:rsidRDefault="0026554B" w:rsidP="0026554B">
      <w:pPr>
        <w:pStyle w:val="MessageHeader"/>
        <w:ind w:left="0" w:right="0" w:firstLine="0"/>
      </w:pPr>
      <w:r>
        <w:rPr>
          <w:rStyle w:val="MessageHeaderLabel"/>
        </w:rPr>
        <w:t>From:</w:t>
      </w:r>
      <w:r>
        <w:tab/>
      </w:r>
      <w:r>
        <w:rPr>
          <w:color w:val="0000FF"/>
        </w:rPr>
        <w:t>&lt;</w:t>
      </w:r>
      <w:r w:rsidR="00194DCA">
        <w:rPr>
          <w:color w:val="0000FF"/>
        </w:rPr>
        <w:t xml:space="preserve">Decision Owner </w:t>
      </w:r>
      <w:r w:rsidRPr="006C2A22">
        <w:rPr>
          <w:color w:val="0000FF"/>
        </w:rPr>
        <w:t>name</w:t>
      </w:r>
      <w:r>
        <w:rPr>
          <w:color w:val="0000FF"/>
        </w:rPr>
        <w:t>&gt;</w:t>
      </w:r>
    </w:p>
    <w:p w:rsidR="00176BF8" w:rsidRDefault="00176BF8" w:rsidP="001627D9">
      <w:pPr>
        <w:pStyle w:val="MessageHeaderLast"/>
        <w:ind w:left="0" w:firstLine="0"/>
      </w:pPr>
      <w:r>
        <w:rPr>
          <w:rStyle w:val="MessageHeaderLabel"/>
        </w:rPr>
        <w:t>Re:</w:t>
      </w:r>
      <w:r>
        <w:tab/>
      </w:r>
      <w:r w:rsidR="00194DCA">
        <w:rPr>
          <w:color w:val="0000FF"/>
        </w:rPr>
        <w:t>&lt;Decision Name&gt;</w:t>
      </w:r>
      <w:r w:rsidR="001627D9">
        <w:t xml:space="preserve"> Memo</w:t>
      </w:r>
    </w:p>
    <w:p w:rsidR="002430B7" w:rsidRDefault="00C613DF" w:rsidP="00BD1182">
      <w:pPr>
        <w:spacing w:before="0" w:after="0"/>
        <w:rPr>
          <w:rFonts w:ascii="Arial" w:hAnsi="Arial" w:cs="Arial"/>
          <w:b/>
          <w:sz w:val="24"/>
          <w:szCs w:val="28"/>
        </w:rPr>
      </w:pPr>
      <w:r w:rsidRPr="00194DCA">
        <w:rPr>
          <w:rFonts w:ascii="Arial" w:hAnsi="Arial" w:cs="Arial"/>
          <w:b/>
          <w:sz w:val="28"/>
          <w:szCs w:val="28"/>
        </w:rPr>
        <w:t>Background</w:t>
      </w:r>
      <w:r w:rsidR="002430B7">
        <w:rPr>
          <w:rFonts w:ascii="Arial" w:hAnsi="Arial" w:cs="Arial"/>
          <w:b/>
          <w:sz w:val="24"/>
          <w:szCs w:val="28"/>
        </w:rPr>
        <w:t xml:space="preserve"> </w:t>
      </w:r>
    </w:p>
    <w:p w:rsidR="00194DCA" w:rsidRDefault="00194DCA" w:rsidP="00194DCA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>
        <w:rPr>
          <w:rFonts w:ascii="Arial" w:hAnsi="Arial" w:cs="Arial"/>
          <w:color w:val="FF6600"/>
          <w:sz w:val="18"/>
        </w:rPr>
        <w:t>What key information/context should the decision maker be aware of before reading the proposal?</w:t>
      </w:r>
    </w:p>
    <w:p w:rsidR="00194DCA" w:rsidRPr="00194DCA" w:rsidRDefault="00194DCA" w:rsidP="00194DCA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 w:rsidRPr="00194DCA">
        <w:rPr>
          <w:rFonts w:ascii="Arial" w:hAnsi="Arial" w:cs="Arial"/>
          <w:color w:val="FF6600"/>
          <w:sz w:val="18"/>
        </w:rPr>
        <w:t xml:space="preserve">Should use neutral </w:t>
      </w:r>
      <w:r>
        <w:rPr>
          <w:rFonts w:ascii="Arial" w:hAnsi="Arial" w:cs="Arial"/>
          <w:color w:val="FF6600"/>
          <w:sz w:val="18"/>
        </w:rPr>
        <w:t>language: facts not opinions</w:t>
      </w:r>
    </w:p>
    <w:p w:rsidR="002430B7" w:rsidRDefault="002430B7" w:rsidP="002430B7">
      <w:pPr>
        <w:spacing w:before="0" w:after="0"/>
        <w:rPr>
          <w:rFonts w:ascii="Arial" w:hAnsi="Arial" w:cs="Arial"/>
          <w:b/>
          <w:sz w:val="20"/>
        </w:rPr>
      </w:pPr>
      <w:r w:rsidRPr="00975026">
        <w:rPr>
          <w:rFonts w:ascii="Arial" w:hAnsi="Arial" w:cs="Arial"/>
          <w:color w:val="0000FF"/>
          <w:sz w:val="20"/>
        </w:rPr>
        <w:t>&lt;</w:t>
      </w:r>
      <w:r w:rsidR="00194DCA" w:rsidRPr="00194DCA">
        <w:rPr>
          <w:rFonts w:ascii="Arial" w:hAnsi="Arial"/>
          <w:color w:val="0000FF"/>
          <w:spacing w:val="-5"/>
          <w:sz w:val="20"/>
        </w:rPr>
        <w:t xml:space="preserve"> </w:t>
      </w:r>
      <w:r w:rsidR="00194DCA" w:rsidRPr="006D3F5C">
        <w:rPr>
          <w:rFonts w:ascii="Arial" w:hAnsi="Arial"/>
          <w:color w:val="0000FF"/>
          <w:spacing w:val="-5"/>
          <w:sz w:val="20"/>
        </w:rPr>
        <w:t>Delete orange instructions,</w:t>
      </w:r>
      <w:r w:rsidR="008B6F60">
        <w:rPr>
          <w:rFonts w:ascii="Arial" w:hAnsi="Arial"/>
          <w:color w:val="0000FF"/>
          <w:spacing w:val="-5"/>
          <w:sz w:val="20"/>
        </w:rPr>
        <w:t xml:space="preserve"> i</w:t>
      </w:r>
      <w:r w:rsidRPr="00975026">
        <w:rPr>
          <w:rFonts w:ascii="Arial" w:hAnsi="Arial" w:cs="Arial"/>
          <w:color w:val="0000FF"/>
          <w:sz w:val="20"/>
        </w:rPr>
        <w:t xml:space="preserve">nsert </w:t>
      </w:r>
      <w:r w:rsidR="00194DCA">
        <w:rPr>
          <w:rFonts w:ascii="Arial" w:hAnsi="Arial" w:cs="Arial"/>
          <w:color w:val="0000FF"/>
          <w:sz w:val="20"/>
        </w:rPr>
        <w:t>text</w:t>
      </w:r>
      <w:r w:rsidRPr="00975026">
        <w:rPr>
          <w:rFonts w:ascii="Arial" w:hAnsi="Arial" w:cs="Arial"/>
          <w:color w:val="0000FF"/>
          <w:sz w:val="20"/>
        </w:rPr>
        <w:t xml:space="preserve"> here&gt;</w:t>
      </w:r>
    </w:p>
    <w:p w:rsidR="00C613DF" w:rsidRDefault="00C613DF" w:rsidP="00BD1182">
      <w:pPr>
        <w:spacing w:before="0" w:after="0"/>
        <w:rPr>
          <w:rFonts w:ascii="Arial" w:hAnsi="Arial" w:cs="Arial"/>
          <w:b/>
          <w:sz w:val="24"/>
          <w:szCs w:val="28"/>
        </w:rPr>
      </w:pPr>
    </w:p>
    <w:p w:rsidR="00C613DF" w:rsidRDefault="00C613DF" w:rsidP="00BD1182">
      <w:pPr>
        <w:spacing w:before="0" w:after="0"/>
        <w:rPr>
          <w:rFonts w:ascii="Arial" w:hAnsi="Arial" w:cs="Arial"/>
          <w:b/>
          <w:sz w:val="28"/>
          <w:szCs w:val="28"/>
        </w:rPr>
      </w:pPr>
      <w:r w:rsidRPr="00194DCA">
        <w:rPr>
          <w:rFonts w:ascii="Arial" w:hAnsi="Arial" w:cs="Arial"/>
          <w:b/>
          <w:sz w:val="28"/>
          <w:szCs w:val="28"/>
        </w:rPr>
        <w:t>Proposal</w:t>
      </w:r>
      <w:r w:rsidR="00B115C1" w:rsidRPr="00194DCA">
        <w:rPr>
          <w:rFonts w:ascii="Arial" w:hAnsi="Arial" w:cs="Arial"/>
          <w:b/>
          <w:sz w:val="28"/>
          <w:szCs w:val="28"/>
        </w:rPr>
        <w:t xml:space="preserve"> </w:t>
      </w:r>
    </w:p>
    <w:p w:rsidR="00194DCA" w:rsidRDefault="00194DCA" w:rsidP="00194DCA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>
        <w:rPr>
          <w:rFonts w:ascii="Arial" w:hAnsi="Arial" w:cs="Arial"/>
          <w:color w:val="FF6600"/>
          <w:sz w:val="18"/>
        </w:rPr>
        <w:t xml:space="preserve">What </w:t>
      </w:r>
      <w:r>
        <w:rPr>
          <w:rFonts w:ascii="Arial" w:hAnsi="Arial" w:cs="Arial"/>
          <w:color w:val="FF6600"/>
          <w:sz w:val="18"/>
        </w:rPr>
        <w:t>is the proposed action</w:t>
      </w:r>
      <w:r>
        <w:rPr>
          <w:rFonts w:ascii="Arial" w:hAnsi="Arial" w:cs="Arial"/>
          <w:color w:val="FF6600"/>
          <w:sz w:val="18"/>
        </w:rPr>
        <w:t>?</w:t>
      </w:r>
    </w:p>
    <w:p w:rsidR="00194DCA" w:rsidRDefault="00194DCA" w:rsidP="00194DCA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>
        <w:rPr>
          <w:rFonts w:ascii="Arial" w:hAnsi="Arial" w:cs="Arial"/>
          <w:color w:val="FF6600"/>
          <w:sz w:val="18"/>
        </w:rPr>
        <w:t>What is the expected financial impact?</w:t>
      </w:r>
    </w:p>
    <w:p w:rsidR="00194DCA" w:rsidRPr="00194DCA" w:rsidRDefault="00194DCA" w:rsidP="00194DCA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 w:rsidRPr="00194DCA">
        <w:rPr>
          <w:rFonts w:ascii="Arial" w:hAnsi="Arial" w:cs="Arial"/>
          <w:color w:val="FF6600"/>
          <w:sz w:val="18"/>
        </w:rPr>
        <w:t xml:space="preserve">Should use neutral </w:t>
      </w:r>
      <w:r>
        <w:rPr>
          <w:rFonts w:ascii="Arial" w:hAnsi="Arial" w:cs="Arial"/>
          <w:color w:val="FF6600"/>
          <w:sz w:val="18"/>
        </w:rPr>
        <w:t>language: facts not opinions</w:t>
      </w:r>
    </w:p>
    <w:p w:rsidR="00E6591D" w:rsidRDefault="00E6591D" w:rsidP="00BD1182">
      <w:pPr>
        <w:spacing w:before="0" w:after="0"/>
        <w:rPr>
          <w:rFonts w:ascii="Arial" w:hAnsi="Arial" w:cs="Arial"/>
          <w:b/>
          <w:sz w:val="20"/>
        </w:rPr>
      </w:pPr>
      <w:r w:rsidRPr="00975026">
        <w:rPr>
          <w:rFonts w:ascii="Arial" w:hAnsi="Arial" w:cs="Arial"/>
          <w:color w:val="0000FF"/>
          <w:sz w:val="20"/>
        </w:rPr>
        <w:t>&lt;</w:t>
      </w:r>
      <w:r w:rsidR="00194DCA" w:rsidRPr="00194DCA">
        <w:rPr>
          <w:rFonts w:ascii="Arial" w:hAnsi="Arial"/>
          <w:color w:val="0000FF"/>
          <w:spacing w:val="-5"/>
          <w:sz w:val="20"/>
        </w:rPr>
        <w:t xml:space="preserve"> </w:t>
      </w:r>
      <w:r w:rsidR="00194DCA" w:rsidRPr="006D3F5C">
        <w:rPr>
          <w:rFonts w:ascii="Arial" w:hAnsi="Arial"/>
          <w:color w:val="0000FF"/>
          <w:spacing w:val="-5"/>
          <w:sz w:val="20"/>
        </w:rPr>
        <w:t xml:space="preserve">Delete orange instructions, </w:t>
      </w:r>
      <w:r w:rsidR="008B6F60">
        <w:rPr>
          <w:rFonts w:ascii="Arial" w:hAnsi="Arial"/>
          <w:color w:val="0000FF"/>
          <w:spacing w:val="-5"/>
          <w:sz w:val="20"/>
        </w:rPr>
        <w:t>i</w:t>
      </w:r>
      <w:r w:rsidRPr="00975026">
        <w:rPr>
          <w:rFonts w:ascii="Arial" w:hAnsi="Arial" w:cs="Arial"/>
          <w:color w:val="0000FF"/>
          <w:sz w:val="20"/>
        </w:rPr>
        <w:t xml:space="preserve">nsert </w:t>
      </w:r>
      <w:r w:rsidR="00194DCA">
        <w:rPr>
          <w:rFonts w:ascii="Arial" w:hAnsi="Arial" w:cs="Arial"/>
          <w:color w:val="0000FF"/>
          <w:sz w:val="20"/>
        </w:rPr>
        <w:t>text</w:t>
      </w:r>
      <w:r w:rsidRPr="00975026">
        <w:rPr>
          <w:rFonts w:ascii="Arial" w:hAnsi="Arial" w:cs="Arial"/>
          <w:color w:val="0000FF"/>
          <w:sz w:val="20"/>
        </w:rPr>
        <w:t xml:space="preserve"> here&gt;</w:t>
      </w:r>
    </w:p>
    <w:p w:rsidR="005711B1" w:rsidRDefault="005711B1" w:rsidP="00BD1182">
      <w:pPr>
        <w:spacing w:before="0" w:after="0"/>
        <w:rPr>
          <w:rFonts w:ascii="Arial" w:hAnsi="Arial" w:cs="Arial"/>
          <w:b/>
          <w:sz w:val="20"/>
        </w:rPr>
      </w:pPr>
    </w:p>
    <w:p w:rsidR="006D3F5C" w:rsidRPr="006D3F5C" w:rsidRDefault="006D3F5C" w:rsidP="006D3F5C">
      <w:pPr>
        <w:spacing w:before="0" w:after="0"/>
        <w:rPr>
          <w:rFonts w:ascii="Arial" w:hAnsi="Arial" w:cs="Arial"/>
          <w:b/>
          <w:i/>
          <w:sz w:val="18"/>
        </w:rPr>
      </w:pPr>
    </w:p>
    <w:p w:rsidR="009323D7" w:rsidRPr="00194DCA" w:rsidRDefault="00194DCA" w:rsidP="009323D7">
      <w:pPr>
        <w:spacing w:before="0"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Key </w:t>
      </w:r>
      <w:r w:rsidR="009323D7" w:rsidRPr="00194DCA">
        <w:rPr>
          <w:rFonts w:ascii="Arial" w:hAnsi="Arial" w:cs="Arial"/>
          <w:b/>
          <w:sz w:val="28"/>
          <w:szCs w:val="28"/>
        </w:rPr>
        <w:t>Risks</w:t>
      </w:r>
    </w:p>
    <w:p w:rsidR="00194DCA" w:rsidRDefault="008B6F60" w:rsidP="00194DCA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>
        <w:rPr>
          <w:rFonts w:ascii="Arial" w:hAnsi="Arial" w:cs="Arial"/>
          <w:color w:val="FF6600"/>
          <w:sz w:val="18"/>
        </w:rPr>
        <w:t xml:space="preserve">What are the </w:t>
      </w:r>
      <w:r w:rsidR="00381E68">
        <w:rPr>
          <w:rFonts w:ascii="Arial" w:hAnsi="Arial" w:cs="Arial"/>
          <w:color w:val="FF6600"/>
          <w:sz w:val="18"/>
        </w:rPr>
        <w:t xml:space="preserve">top </w:t>
      </w:r>
      <w:r w:rsidR="00351B4A" w:rsidRPr="00E94F6D">
        <w:rPr>
          <w:rFonts w:ascii="Arial" w:hAnsi="Arial" w:cs="Arial"/>
          <w:color w:val="FF6600"/>
          <w:sz w:val="18"/>
        </w:rPr>
        <w:t>~3 risks</w:t>
      </w:r>
      <w:r w:rsidR="00381E68">
        <w:rPr>
          <w:rFonts w:ascii="Arial" w:hAnsi="Arial" w:cs="Arial"/>
          <w:color w:val="FF6600"/>
          <w:sz w:val="18"/>
        </w:rPr>
        <w:t xml:space="preserve"> (i</w:t>
      </w:r>
      <w:r w:rsidR="00351B4A" w:rsidRPr="00E94F6D">
        <w:rPr>
          <w:rFonts w:ascii="Arial" w:hAnsi="Arial" w:cs="Arial"/>
          <w:color w:val="FF6600"/>
          <w:sz w:val="18"/>
        </w:rPr>
        <w:t xml:space="preserve">f this </w:t>
      </w:r>
      <w:r w:rsidR="00381E68">
        <w:rPr>
          <w:rFonts w:ascii="Arial" w:hAnsi="Arial" w:cs="Arial"/>
          <w:color w:val="FF6600"/>
          <w:sz w:val="18"/>
        </w:rPr>
        <w:t>proposal</w:t>
      </w:r>
      <w:r w:rsidR="00351B4A" w:rsidRPr="00E94F6D">
        <w:rPr>
          <w:rFonts w:ascii="Arial" w:hAnsi="Arial" w:cs="Arial"/>
          <w:color w:val="FF6600"/>
          <w:sz w:val="18"/>
        </w:rPr>
        <w:t xml:space="preserve"> were to </w:t>
      </w:r>
      <w:r w:rsidR="00381E68">
        <w:rPr>
          <w:rFonts w:ascii="Arial" w:hAnsi="Arial" w:cs="Arial"/>
          <w:color w:val="FF6600"/>
          <w:sz w:val="18"/>
        </w:rPr>
        <w:t>have poor results</w:t>
      </w:r>
      <w:r w:rsidR="00351B4A" w:rsidRPr="00E94F6D">
        <w:rPr>
          <w:rFonts w:ascii="Arial" w:hAnsi="Arial" w:cs="Arial"/>
          <w:color w:val="FF6600"/>
          <w:sz w:val="18"/>
        </w:rPr>
        <w:t>, what would be the most likely source of that outcome?</w:t>
      </w:r>
      <w:r w:rsidR="00381E68">
        <w:rPr>
          <w:rFonts w:ascii="Arial" w:hAnsi="Arial" w:cs="Arial"/>
          <w:color w:val="FF6600"/>
          <w:sz w:val="18"/>
        </w:rPr>
        <w:t>)</w:t>
      </w:r>
    </w:p>
    <w:p w:rsidR="008B6F60" w:rsidRDefault="008B6F60" w:rsidP="00194DCA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>
        <w:rPr>
          <w:rFonts w:ascii="Arial" w:hAnsi="Arial" w:cs="Arial"/>
          <w:color w:val="FF6600"/>
          <w:sz w:val="18"/>
        </w:rPr>
        <w:t>Are there any plans to mitigate these risks?</w:t>
      </w:r>
    </w:p>
    <w:p w:rsidR="00351B4A" w:rsidRPr="00194DCA" w:rsidRDefault="008B6F60" w:rsidP="00194DCA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>
        <w:rPr>
          <w:rFonts w:ascii="Arial" w:hAnsi="Arial" w:cs="Arial"/>
          <w:color w:val="FF6600"/>
          <w:sz w:val="18"/>
        </w:rPr>
        <w:t>Should use balanced language: reasoned judgment</w:t>
      </w:r>
    </w:p>
    <w:p w:rsidR="001F6CE5" w:rsidRPr="006D3F5C" w:rsidRDefault="001F6CE5" w:rsidP="001F6CE5">
      <w:pPr>
        <w:spacing w:before="0" w:after="0"/>
        <w:jc w:val="both"/>
        <w:rPr>
          <w:rFonts w:ascii="Arial" w:hAnsi="Arial"/>
          <w:color w:val="0000FF"/>
          <w:spacing w:val="-5"/>
          <w:sz w:val="20"/>
        </w:rPr>
      </w:pPr>
      <w:r w:rsidRPr="006D3F5C">
        <w:rPr>
          <w:rFonts w:ascii="Arial" w:hAnsi="Arial"/>
          <w:color w:val="0000FF"/>
          <w:spacing w:val="-5"/>
          <w:sz w:val="20"/>
        </w:rPr>
        <w:t>&lt;Delete orange instructions, insert commentary here&gt;</w:t>
      </w:r>
    </w:p>
    <w:p w:rsidR="009323D7" w:rsidRDefault="009323D7" w:rsidP="009323D7">
      <w:pPr>
        <w:spacing w:before="0" w:after="0"/>
        <w:jc w:val="both"/>
        <w:rPr>
          <w:rFonts w:ascii="Arial" w:hAnsi="Arial" w:cs="Arial"/>
          <w:color w:val="0000FF"/>
          <w:sz w:val="20"/>
        </w:rPr>
      </w:pPr>
    </w:p>
    <w:p w:rsidR="00D33274" w:rsidRPr="00194DCA" w:rsidRDefault="006D3F5C" w:rsidP="00D33274">
      <w:pPr>
        <w:spacing w:before="0" w:after="0"/>
        <w:rPr>
          <w:rFonts w:ascii="Arial" w:hAnsi="Arial" w:cs="Arial"/>
          <w:b/>
          <w:sz w:val="28"/>
          <w:szCs w:val="28"/>
        </w:rPr>
      </w:pPr>
      <w:r w:rsidRPr="00194DCA">
        <w:rPr>
          <w:rFonts w:ascii="Arial" w:hAnsi="Arial" w:cs="Arial"/>
          <w:b/>
          <w:sz w:val="28"/>
          <w:szCs w:val="28"/>
        </w:rPr>
        <w:t>Justification of approval:</w:t>
      </w:r>
    </w:p>
    <w:p w:rsidR="006D3F5C" w:rsidRDefault="008B6F60" w:rsidP="006D3F5C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>
        <w:rPr>
          <w:rFonts w:ascii="Arial" w:hAnsi="Arial" w:cs="Arial"/>
          <w:color w:val="FF6600"/>
          <w:sz w:val="18"/>
        </w:rPr>
        <w:t>O</w:t>
      </w:r>
      <w:r w:rsidR="006D3F5C">
        <w:rPr>
          <w:rFonts w:ascii="Arial" w:hAnsi="Arial" w:cs="Arial"/>
          <w:color w:val="FF6600"/>
          <w:sz w:val="18"/>
        </w:rPr>
        <w:t xml:space="preserve">utlines overall balance of the argument and the key reasons for </w:t>
      </w:r>
      <w:r>
        <w:rPr>
          <w:rFonts w:ascii="Arial" w:hAnsi="Arial" w:cs="Arial"/>
          <w:color w:val="FF6600"/>
          <w:sz w:val="18"/>
        </w:rPr>
        <w:t xml:space="preserve">recommending </w:t>
      </w:r>
      <w:r w:rsidR="006D3F5C">
        <w:rPr>
          <w:rFonts w:ascii="Arial" w:hAnsi="Arial" w:cs="Arial"/>
          <w:color w:val="FF6600"/>
          <w:sz w:val="18"/>
        </w:rPr>
        <w:t>the decision</w:t>
      </w:r>
    </w:p>
    <w:p w:rsidR="008B6F60" w:rsidRPr="008B6F60" w:rsidRDefault="008B6F60" w:rsidP="008B6F60">
      <w:pPr>
        <w:numPr>
          <w:ilvl w:val="0"/>
          <w:numId w:val="12"/>
        </w:numPr>
        <w:shd w:val="clear" w:color="auto" w:fill="FFF5EF"/>
        <w:spacing w:before="0" w:after="0"/>
        <w:rPr>
          <w:rFonts w:ascii="Arial" w:hAnsi="Arial" w:cs="Arial"/>
          <w:color w:val="FF6600"/>
          <w:sz w:val="18"/>
        </w:rPr>
      </w:pPr>
      <w:r>
        <w:rPr>
          <w:rFonts w:ascii="Arial" w:hAnsi="Arial" w:cs="Arial"/>
          <w:color w:val="FF6600"/>
          <w:sz w:val="18"/>
        </w:rPr>
        <w:t>Should use b</w:t>
      </w:r>
      <w:r>
        <w:rPr>
          <w:rFonts w:ascii="Arial" w:hAnsi="Arial" w:cs="Arial"/>
          <w:color w:val="FF6600"/>
          <w:sz w:val="18"/>
        </w:rPr>
        <w:t>alanced language: reasoned judg</w:t>
      </w:r>
      <w:r>
        <w:rPr>
          <w:rFonts w:ascii="Arial" w:hAnsi="Arial" w:cs="Arial"/>
          <w:color w:val="FF6600"/>
          <w:sz w:val="18"/>
        </w:rPr>
        <w:t>ment</w:t>
      </w:r>
    </w:p>
    <w:p w:rsidR="006D3F5C" w:rsidRDefault="006D3F5C" w:rsidP="006D3F5C">
      <w:pPr>
        <w:spacing w:before="0" w:after="0"/>
        <w:jc w:val="both"/>
        <w:rPr>
          <w:rFonts w:ascii="Arial" w:hAnsi="Arial" w:cs="Arial"/>
          <w:color w:val="008000"/>
          <w:sz w:val="20"/>
        </w:rPr>
      </w:pPr>
      <w:r w:rsidRPr="006D3F5C">
        <w:rPr>
          <w:rFonts w:ascii="Arial" w:hAnsi="Arial"/>
          <w:color w:val="0000FF"/>
          <w:spacing w:val="-5"/>
          <w:sz w:val="20"/>
        </w:rPr>
        <w:t>&lt;Delete orange instructions, insert commentary here&gt;</w:t>
      </w:r>
    </w:p>
    <w:p w:rsidR="006D3F5C" w:rsidRDefault="006D3F5C" w:rsidP="00D33274">
      <w:pPr>
        <w:spacing w:before="0" w:after="0"/>
        <w:rPr>
          <w:rFonts w:ascii="Arial" w:hAnsi="Arial" w:cs="Arial"/>
          <w:b/>
          <w:sz w:val="24"/>
          <w:szCs w:val="28"/>
        </w:rPr>
      </w:pPr>
    </w:p>
    <w:p w:rsidR="009323D7" w:rsidRPr="009323D7" w:rsidRDefault="009323D7" w:rsidP="009323D7">
      <w:pPr>
        <w:spacing w:before="0" w:after="0"/>
        <w:jc w:val="both"/>
        <w:rPr>
          <w:rFonts w:ascii="Arial" w:hAnsi="Arial" w:cs="Arial"/>
          <w:color w:val="008000"/>
          <w:sz w:val="20"/>
        </w:rPr>
      </w:pPr>
    </w:p>
    <w:sectPr w:rsidR="009323D7" w:rsidRPr="009323D7" w:rsidSect="00BD1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F7" w:rsidRDefault="00915CF7">
      <w:r>
        <w:separator/>
      </w:r>
    </w:p>
  </w:endnote>
  <w:endnote w:type="continuationSeparator" w:id="0">
    <w:p w:rsidR="00915CF7" w:rsidRDefault="0091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nst777 BT"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FF" w:rsidRDefault="005E10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CE0" w:rsidRPr="00FB442D" w:rsidRDefault="00001648" w:rsidP="00807CE0">
    <w:pPr>
      <w:pStyle w:val="Footer"/>
      <w:spacing w:before="0" w:after="0"/>
      <w:rPr>
        <w:rFonts w:ascii="Arial" w:hAnsi="Arial" w:cs="Arial"/>
        <w:color w:val="C0C0C0"/>
        <w:sz w:val="18"/>
      </w:rPr>
    </w:pPr>
    <w:r>
      <w:rPr>
        <w:rFonts w:ascii="Arial" w:hAnsi="Arial" w:cs="Arial"/>
        <w:i/>
        <w:color w:val="C0C0C0"/>
        <w:sz w:val="14"/>
      </w:rPr>
      <w:fldChar w:fldCharType="begin"/>
    </w:r>
    <w:r>
      <w:rPr>
        <w:rFonts w:ascii="Arial" w:hAnsi="Arial" w:cs="Arial"/>
        <w:i/>
        <w:color w:val="C0C0C0"/>
        <w:sz w:val="14"/>
      </w:rPr>
      <w:instrText xml:space="preserve"> DOCVARIABLE dcuFooter  </w:instrText>
    </w:r>
    <w:r>
      <w:rPr>
        <w:rFonts w:ascii="Arial" w:hAnsi="Arial" w:cs="Arial"/>
        <w:i/>
        <w:color w:val="C0C0C0"/>
        <w:sz w:val="14"/>
      </w:rPr>
      <w:fldChar w:fldCharType="separate"/>
    </w:r>
    <w:r w:rsidR="008234D3">
      <w:rPr>
        <w:rFonts w:ascii="Arial" w:hAnsi="Arial" w:cs="Arial"/>
        <w:i/>
        <w:color w:val="C0C0C0"/>
        <w:sz w:val="14"/>
      </w:rPr>
      <w:t xml:space="preserve"> </w:t>
    </w:r>
    <w:r>
      <w:rPr>
        <w:rFonts w:ascii="Arial" w:hAnsi="Arial" w:cs="Arial"/>
        <w:i/>
        <w:color w:val="C0C0C0"/>
        <w:sz w:val="14"/>
      </w:rPr>
      <w:fldChar w:fldCharType="end"/>
    </w:r>
    <w:r w:rsidR="00807CE0">
      <w:rPr>
        <w:rFonts w:ascii="Arial" w:hAnsi="Arial" w:cs="Arial"/>
        <w:i/>
        <w:color w:val="C0C0C0"/>
        <w:sz w:val="14"/>
      </w:rPr>
      <w:t>Decision</w:t>
    </w:r>
    <w:r w:rsidR="00807CE0" w:rsidRPr="00FB442D">
      <w:rPr>
        <w:rFonts w:ascii="Arial" w:hAnsi="Arial" w:cs="Arial"/>
        <w:i/>
        <w:color w:val="C0C0C0"/>
        <w:sz w:val="14"/>
      </w:rPr>
      <w:t xml:space="preserve"> Review Memo Template v201</w:t>
    </w:r>
    <w:r w:rsidR="00F90C8F">
      <w:rPr>
        <w:rFonts w:ascii="Arial" w:hAnsi="Arial" w:cs="Arial"/>
        <w:i/>
        <w:color w:val="C0C0C0"/>
        <w:sz w:val="14"/>
      </w:rPr>
      <w:t>2</w:t>
    </w:r>
    <w:r w:rsidR="00807CE0" w:rsidRPr="00FB442D">
      <w:rPr>
        <w:rFonts w:ascii="Arial" w:hAnsi="Arial" w:cs="Arial"/>
        <w:i/>
        <w:color w:val="C0C0C0"/>
        <w:sz w:val="14"/>
      </w:rPr>
      <w:t>.</w:t>
    </w:r>
    <w:r w:rsidR="00EB16EB">
      <w:rPr>
        <w:rFonts w:ascii="Arial" w:hAnsi="Arial" w:cs="Arial"/>
        <w:i/>
        <w:color w:val="C0C0C0"/>
        <w:sz w:val="14"/>
      </w:rPr>
      <w:t>04.02</w:t>
    </w:r>
  </w:p>
  <w:p w:rsidR="00F1484E" w:rsidRPr="00EA137C" w:rsidRDefault="00F1484E" w:rsidP="00807CE0">
    <w:pPr>
      <w:pStyle w:val="Footer"/>
      <w:tabs>
        <w:tab w:val="clear" w:pos="8640"/>
        <w:tab w:val="right" w:pos="10080"/>
      </w:tabs>
      <w:spacing w:before="0" w:after="0"/>
      <w:rPr>
        <w:rFonts w:ascii="Arial" w:hAnsi="Arial" w:cs="Arial"/>
        <w:sz w:val="20"/>
      </w:rPr>
    </w:pPr>
    <w:r w:rsidRPr="00EA137C">
      <w:rPr>
        <w:rFonts w:ascii="Arial" w:hAnsi="Arial" w:cs="Arial"/>
        <w:sz w:val="20"/>
      </w:rPr>
      <w:t>Capital One Confidential</w:t>
    </w:r>
    <w:r w:rsidRPr="00EA137C">
      <w:rPr>
        <w:rFonts w:ascii="Arial" w:hAnsi="Arial" w:cs="Arial"/>
        <w:sz w:val="20"/>
      </w:rPr>
      <w:tab/>
    </w:r>
    <w:r w:rsidRPr="00EA137C">
      <w:rPr>
        <w:rFonts w:ascii="Arial" w:hAnsi="Arial" w:cs="Arial"/>
        <w:sz w:val="20"/>
      </w:rPr>
      <w:tab/>
    </w:r>
    <w:r w:rsidR="00807CE0">
      <w:rPr>
        <w:rFonts w:ascii="Arial" w:hAnsi="Arial" w:cs="Arial"/>
        <w:sz w:val="20"/>
      </w:rPr>
      <w:t>P</w:t>
    </w:r>
    <w:r w:rsidRPr="00EA137C">
      <w:rPr>
        <w:rFonts w:ascii="Arial" w:hAnsi="Arial" w:cs="Arial"/>
        <w:sz w:val="20"/>
      </w:rPr>
      <w:t xml:space="preserve">age </w:t>
    </w:r>
    <w:r w:rsidRPr="00EA137C">
      <w:rPr>
        <w:rStyle w:val="PageNumber"/>
        <w:rFonts w:ascii="Arial" w:hAnsi="Arial" w:cs="Arial"/>
        <w:sz w:val="20"/>
      </w:rPr>
      <w:fldChar w:fldCharType="begin"/>
    </w:r>
    <w:r w:rsidRPr="00EA137C">
      <w:rPr>
        <w:rStyle w:val="PageNumber"/>
        <w:rFonts w:ascii="Arial" w:hAnsi="Arial" w:cs="Arial"/>
        <w:sz w:val="20"/>
      </w:rPr>
      <w:instrText xml:space="preserve"> PAGE </w:instrText>
    </w:r>
    <w:r w:rsidRPr="00EA137C">
      <w:rPr>
        <w:rStyle w:val="PageNumber"/>
        <w:rFonts w:ascii="Arial" w:hAnsi="Arial" w:cs="Arial"/>
        <w:sz w:val="20"/>
      </w:rPr>
      <w:fldChar w:fldCharType="separate"/>
    </w:r>
    <w:r w:rsidR="008234D3">
      <w:rPr>
        <w:rStyle w:val="PageNumber"/>
        <w:rFonts w:ascii="Arial" w:hAnsi="Arial" w:cs="Arial"/>
        <w:noProof/>
        <w:sz w:val="20"/>
      </w:rPr>
      <w:t>1</w:t>
    </w:r>
    <w:r w:rsidRPr="00EA137C">
      <w:rPr>
        <w:rStyle w:val="PageNumber"/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FF" w:rsidRDefault="005E10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F7" w:rsidRDefault="00915CF7">
      <w:r>
        <w:separator/>
      </w:r>
    </w:p>
  </w:footnote>
  <w:footnote w:type="continuationSeparator" w:id="0">
    <w:p w:rsidR="00915CF7" w:rsidRDefault="00915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FF" w:rsidRDefault="005E10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F60" w:rsidRDefault="00750146" w:rsidP="00EB6F60">
    <w:pPr>
      <w:pStyle w:val="Header"/>
      <w:spacing w:before="0"/>
      <w:jc w:val="both"/>
      <w:rPr>
        <w:rFonts w:ascii="Humnst777 BT" w:hAnsi="Humnst777 BT"/>
        <w:color w:val="003A6F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43000" cy="523875"/>
          <wp:effectExtent l="0" t="0" r="0" b="9525"/>
          <wp:wrapNone/>
          <wp:docPr id="10" name="Picture 10" descr="C1_Core_2C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1_Core_2C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umnst777 BT" w:hAnsi="Humnst777 BT"/>
        <w:noProof/>
        <w:color w:val="003A6F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1143000</wp:posOffset>
              </wp:positionH>
              <wp:positionV relativeFrom="paragraph">
                <wp:posOffset>-66675</wp:posOffset>
              </wp:positionV>
              <wp:extent cx="0" cy="571500"/>
              <wp:effectExtent l="9525" t="9525" r="9525" b="952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1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3A6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-5.25pt" to="90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" strokecolor="#003a6f"/>
          </w:pict>
        </mc:Fallback>
      </mc:AlternateContent>
    </w:r>
    <w:r w:rsidR="00FF17CD">
      <w:rPr>
        <w:rFonts w:ascii="Humnst777 BT" w:hAnsi="Humnst777 BT"/>
        <w:color w:val="003A6F"/>
      </w:rPr>
      <w:t xml:space="preserve"> </w:t>
    </w:r>
    <w:r w:rsidR="00EB6F60">
      <w:rPr>
        <w:rFonts w:ascii="Humnst777 BT" w:hAnsi="Humnst777 BT"/>
        <w:color w:val="003A6F"/>
      </w:rPr>
      <w:t xml:space="preserve">                             </w:t>
    </w:r>
  </w:p>
  <w:p w:rsidR="00EB6F60" w:rsidRPr="00F60D98" w:rsidRDefault="00EB6F60" w:rsidP="00EB6F60">
    <w:pPr>
      <w:pStyle w:val="Header"/>
      <w:jc w:val="both"/>
      <w:rPr>
        <w:rFonts w:ascii="Humnst777 BT" w:hAnsi="Humnst777 BT"/>
        <w:color w:val="003A6F"/>
      </w:rPr>
    </w:pPr>
    <w:r>
      <w:rPr>
        <w:rFonts w:ascii="Humnst777 BT" w:hAnsi="Humnst777 BT"/>
        <w:color w:val="003A6F"/>
      </w:rPr>
      <w:t xml:space="preserve">                              </w:t>
    </w:r>
    <w:r w:rsidR="00F60D98" w:rsidRPr="00F60D98">
      <w:rPr>
        <w:rFonts w:ascii="Humnst777 BT" w:hAnsi="Humnst777 BT"/>
        <w:color w:val="003A6F"/>
      </w:rPr>
      <w:t>Credit Risk 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0FF" w:rsidRDefault="005E10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4DE8632"/>
    <w:lvl w:ilvl="0">
      <w:numFmt w:val="bullet"/>
      <w:lvlText w:val="*"/>
      <w:lvlJc w:val="left"/>
    </w:lvl>
  </w:abstractNum>
  <w:abstractNum w:abstractNumId="1">
    <w:nsid w:val="09216D7E"/>
    <w:multiLevelType w:val="hybridMultilevel"/>
    <w:tmpl w:val="77A099E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5540C2"/>
    <w:multiLevelType w:val="hybridMultilevel"/>
    <w:tmpl w:val="42E00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A52616"/>
    <w:multiLevelType w:val="hybridMultilevel"/>
    <w:tmpl w:val="A156FBBA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4">
    <w:nsid w:val="1FEE2C7B"/>
    <w:multiLevelType w:val="hybridMultilevel"/>
    <w:tmpl w:val="568CD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671FA8"/>
    <w:multiLevelType w:val="hybridMultilevel"/>
    <w:tmpl w:val="2BD62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B26D9F"/>
    <w:multiLevelType w:val="hybridMultilevel"/>
    <w:tmpl w:val="1D8E2B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6037A06"/>
    <w:multiLevelType w:val="hybridMultilevel"/>
    <w:tmpl w:val="31B67E1A"/>
    <w:lvl w:ilvl="0" w:tplc="B3AA1F42">
      <w:start w:val="1"/>
      <w:numFmt w:val="bullet"/>
      <w:lvlText w:val="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5C52A7"/>
    <w:multiLevelType w:val="hybridMultilevel"/>
    <w:tmpl w:val="222C3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134761"/>
    <w:multiLevelType w:val="hybridMultilevel"/>
    <w:tmpl w:val="312E2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1F37DF"/>
    <w:multiLevelType w:val="hybridMultilevel"/>
    <w:tmpl w:val="470021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4E87593"/>
    <w:multiLevelType w:val="hybridMultilevel"/>
    <w:tmpl w:val="9488AD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3"/>
  </w:num>
  <w:num w:numId="9">
    <w:abstractNumId w:val="6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>
      <o:colormru v:ext="edit" colors="#003a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dcuFooter" w:val=" "/>
  </w:docVars>
  <w:rsids>
    <w:rsidRoot w:val="00882298"/>
    <w:rsid w:val="00001648"/>
    <w:rsid w:val="00001801"/>
    <w:rsid w:val="00004B94"/>
    <w:rsid w:val="00007582"/>
    <w:rsid w:val="000103B9"/>
    <w:rsid w:val="00025466"/>
    <w:rsid w:val="00026929"/>
    <w:rsid w:val="00027F84"/>
    <w:rsid w:val="00044DFE"/>
    <w:rsid w:val="00045B47"/>
    <w:rsid w:val="000542D9"/>
    <w:rsid w:val="00056A3A"/>
    <w:rsid w:val="000648D9"/>
    <w:rsid w:val="00066F60"/>
    <w:rsid w:val="00071E6B"/>
    <w:rsid w:val="00072061"/>
    <w:rsid w:val="00072089"/>
    <w:rsid w:val="00073793"/>
    <w:rsid w:val="00074D93"/>
    <w:rsid w:val="00076562"/>
    <w:rsid w:val="00076C94"/>
    <w:rsid w:val="0008419B"/>
    <w:rsid w:val="00092084"/>
    <w:rsid w:val="000920DA"/>
    <w:rsid w:val="00092F50"/>
    <w:rsid w:val="0009441B"/>
    <w:rsid w:val="00094A6F"/>
    <w:rsid w:val="000A7DF6"/>
    <w:rsid w:val="000B165B"/>
    <w:rsid w:val="000B67ED"/>
    <w:rsid w:val="000B7094"/>
    <w:rsid w:val="000C173F"/>
    <w:rsid w:val="000C2894"/>
    <w:rsid w:val="000C3D0E"/>
    <w:rsid w:val="000C4416"/>
    <w:rsid w:val="000C6EF5"/>
    <w:rsid w:val="000C74E3"/>
    <w:rsid w:val="000D1914"/>
    <w:rsid w:val="000D32FB"/>
    <w:rsid w:val="000D44A8"/>
    <w:rsid w:val="000D5791"/>
    <w:rsid w:val="000D727A"/>
    <w:rsid w:val="000E2289"/>
    <w:rsid w:val="000E4505"/>
    <w:rsid w:val="000E521D"/>
    <w:rsid w:val="000E528A"/>
    <w:rsid w:val="000E7CD4"/>
    <w:rsid w:val="000E7FE7"/>
    <w:rsid w:val="000F09B2"/>
    <w:rsid w:val="000F3EA5"/>
    <w:rsid w:val="000F4805"/>
    <w:rsid w:val="000F4B3D"/>
    <w:rsid w:val="000F55B1"/>
    <w:rsid w:val="000F56E0"/>
    <w:rsid w:val="000F57C4"/>
    <w:rsid w:val="000F5DC5"/>
    <w:rsid w:val="000F607F"/>
    <w:rsid w:val="000F62B5"/>
    <w:rsid w:val="001032C3"/>
    <w:rsid w:val="00110048"/>
    <w:rsid w:val="001117A1"/>
    <w:rsid w:val="001118D2"/>
    <w:rsid w:val="001159A7"/>
    <w:rsid w:val="00116A52"/>
    <w:rsid w:val="00120592"/>
    <w:rsid w:val="001248BA"/>
    <w:rsid w:val="001274F9"/>
    <w:rsid w:val="001317F1"/>
    <w:rsid w:val="001340DD"/>
    <w:rsid w:val="001372E0"/>
    <w:rsid w:val="00145427"/>
    <w:rsid w:val="00145AE8"/>
    <w:rsid w:val="00146F28"/>
    <w:rsid w:val="001627D9"/>
    <w:rsid w:val="00170B07"/>
    <w:rsid w:val="00173383"/>
    <w:rsid w:val="00173BBC"/>
    <w:rsid w:val="00176BF8"/>
    <w:rsid w:val="00177A57"/>
    <w:rsid w:val="00181D71"/>
    <w:rsid w:val="00184668"/>
    <w:rsid w:val="00184A9A"/>
    <w:rsid w:val="00190387"/>
    <w:rsid w:val="00191F14"/>
    <w:rsid w:val="00192F7E"/>
    <w:rsid w:val="00194DCA"/>
    <w:rsid w:val="00197B74"/>
    <w:rsid w:val="001A480A"/>
    <w:rsid w:val="001A6A8B"/>
    <w:rsid w:val="001B02F1"/>
    <w:rsid w:val="001B0ADF"/>
    <w:rsid w:val="001B21E4"/>
    <w:rsid w:val="001B23B9"/>
    <w:rsid w:val="001B29EF"/>
    <w:rsid w:val="001B30C8"/>
    <w:rsid w:val="001B32D1"/>
    <w:rsid w:val="001B4AC8"/>
    <w:rsid w:val="001D229B"/>
    <w:rsid w:val="001D49DE"/>
    <w:rsid w:val="001E3C37"/>
    <w:rsid w:val="001E604D"/>
    <w:rsid w:val="001E63FE"/>
    <w:rsid w:val="001F6CE5"/>
    <w:rsid w:val="001F7E00"/>
    <w:rsid w:val="00207596"/>
    <w:rsid w:val="0021528F"/>
    <w:rsid w:val="0021575A"/>
    <w:rsid w:val="00220D29"/>
    <w:rsid w:val="002243CC"/>
    <w:rsid w:val="002252E6"/>
    <w:rsid w:val="00225C37"/>
    <w:rsid w:val="0023149F"/>
    <w:rsid w:val="0023224C"/>
    <w:rsid w:val="00233813"/>
    <w:rsid w:val="00233FF5"/>
    <w:rsid w:val="00242EC5"/>
    <w:rsid w:val="002430B7"/>
    <w:rsid w:val="00254253"/>
    <w:rsid w:val="0026554B"/>
    <w:rsid w:val="00265D68"/>
    <w:rsid w:val="00271C13"/>
    <w:rsid w:val="00272FCB"/>
    <w:rsid w:val="002744F3"/>
    <w:rsid w:val="00274727"/>
    <w:rsid w:val="002752BF"/>
    <w:rsid w:val="00276D3A"/>
    <w:rsid w:val="00281CB6"/>
    <w:rsid w:val="002846A7"/>
    <w:rsid w:val="00284FE2"/>
    <w:rsid w:val="00286738"/>
    <w:rsid w:val="00286E99"/>
    <w:rsid w:val="00291FA0"/>
    <w:rsid w:val="00294C6A"/>
    <w:rsid w:val="0029540C"/>
    <w:rsid w:val="00296A53"/>
    <w:rsid w:val="002A03AE"/>
    <w:rsid w:val="002A47A0"/>
    <w:rsid w:val="002B0FF6"/>
    <w:rsid w:val="002C2D30"/>
    <w:rsid w:val="002C37B5"/>
    <w:rsid w:val="002D013A"/>
    <w:rsid w:val="002D3F69"/>
    <w:rsid w:val="002D418E"/>
    <w:rsid w:val="002D5775"/>
    <w:rsid w:val="002E101D"/>
    <w:rsid w:val="002E7583"/>
    <w:rsid w:val="002E79C4"/>
    <w:rsid w:val="002F00EF"/>
    <w:rsid w:val="002F0F37"/>
    <w:rsid w:val="002F30D1"/>
    <w:rsid w:val="002F69D4"/>
    <w:rsid w:val="00300BA7"/>
    <w:rsid w:val="00302993"/>
    <w:rsid w:val="00303400"/>
    <w:rsid w:val="003049D5"/>
    <w:rsid w:val="00307ACD"/>
    <w:rsid w:val="003150E0"/>
    <w:rsid w:val="00320B6F"/>
    <w:rsid w:val="00322647"/>
    <w:rsid w:val="003245D1"/>
    <w:rsid w:val="0032599C"/>
    <w:rsid w:val="00330BE4"/>
    <w:rsid w:val="00335E84"/>
    <w:rsid w:val="00340BA3"/>
    <w:rsid w:val="00341082"/>
    <w:rsid w:val="003429E1"/>
    <w:rsid w:val="00345E4E"/>
    <w:rsid w:val="00346BB7"/>
    <w:rsid w:val="003503B0"/>
    <w:rsid w:val="00351B4A"/>
    <w:rsid w:val="0035250E"/>
    <w:rsid w:val="00361BF9"/>
    <w:rsid w:val="00367035"/>
    <w:rsid w:val="003679AD"/>
    <w:rsid w:val="00370EAD"/>
    <w:rsid w:val="00370FBE"/>
    <w:rsid w:val="0037253E"/>
    <w:rsid w:val="00374420"/>
    <w:rsid w:val="00380CC1"/>
    <w:rsid w:val="00381E68"/>
    <w:rsid w:val="00387E70"/>
    <w:rsid w:val="003945FE"/>
    <w:rsid w:val="0039600D"/>
    <w:rsid w:val="003973CE"/>
    <w:rsid w:val="003B451D"/>
    <w:rsid w:val="003C0BD4"/>
    <w:rsid w:val="003C1579"/>
    <w:rsid w:val="003C1F98"/>
    <w:rsid w:val="003C5307"/>
    <w:rsid w:val="003C58C0"/>
    <w:rsid w:val="003C5D90"/>
    <w:rsid w:val="003D3A45"/>
    <w:rsid w:val="003D49E4"/>
    <w:rsid w:val="003D4EAF"/>
    <w:rsid w:val="003E0113"/>
    <w:rsid w:val="003E0F0A"/>
    <w:rsid w:val="003E5A87"/>
    <w:rsid w:val="003E6668"/>
    <w:rsid w:val="003F6FB8"/>
    <w:rsid w:val="004011AB"/>
    <w:rsid w:val="004013BD"/>
    <w:rsid w:val="00402BB0"/>
    <w:rsid w:val="00406CB9"/>
    <w:rsid w:val="004108DB"/>
    <w:rsid w:val="00413394"/>
    <w:rsid w:val="00415F3A"/>
    <w:rsid w:val="0042516C"/>
    <w:rsid w:val="00434417"/>
    <w:rsid w:val="0044182C"/>
    <w:rsid w:val="00450788"/>
    <w:rsid w:val="004554F2"/>
    <w:rsid w:val="004561FC"/>
    <w:rsid w:val="00456C84"/>
    <w:rsid w:val="0045703B"/>
    <w:rsid w:val="004574DF"/>
    <w:rsid w:val="00457AEB"/>
    <w:rsid w:val="004605DA"/>
    <w:rsid w:val="004632D8"/>
    <w:rsid w:val="0046505F"/>
    <w:rsid w:val="0048110D"/>
    <w:rsid w:val="00486A5D"/>
    <w:rsid w:val="00486F21"/>
    <w:rsid w:val="004911F2"/>
    <w:rsid w:val="004A3EBE"/>
    <w:rsid w:val="004B568A"/>
    <w:rsid w:val="004C0815"/>
    <w:rsid w:val="004C1071"/>
    <w:rsid w:val="004D1EE0"/>
    <w:rsid w:val="004E476F"/>
    <w:rsid w:val="004F4387"/>
    <w:rsid w:val="00505D82"/>
    <w:rsid w:val="005060E1"/>
    <w:rsid w:val="00507CE6"/>
    <w:rsid w:val="00507FFE"/>
    <w:rsid w:val="0051017A"/>
    <w:rsid w:val="00510BC4"/>
    <w:rsid w:val="005122B9"/>
    <w:rsid w:val="00514232"/>
    <w:rsid w:val="0051558D"/>
    <w:rsid w:val="00522DEB"/>
    <w:rsid w:val="00526C5E"/>
    <w:rsid w:val="00532302"/>
    <w:rsid w:val="00533CF9"/>
    <w:rsid w:val="00534C66"/>
    <w:rsid w:val="00536C01"/>
    <w:rsid w:val="00541B4D"/>
    <w:rsid w:val="00545867"/>
    <w:rsid w:val="00545FED"/>
    <w:rsid w:val="00551B48"/>
    <w:rsid w:val="00552013"/>
    <w:rsid w:val="005546C7"/>
    <w:rsid w:val="00555F2F"/>
    <w:rsid w:val="0055748A"/>
    <w:rsid w:val="00562A36"/>
    <w:rsid w:val="0056585D"/>
    <w:rsid w:val="00565C04"/>
    <w:rsid w:val="0057030E"/>
    <w:rsid w:val="005711B1"/>
    <w:rsid w:val="005726D7"/>
    <w:rsid w:val="00573372"/>
    <w:rsid w:val="00574F27"/>
    <w:rsid w:val="0057603C"/>
    <w:rsid w:val="00577093"/>
    <w:rsid w:val="00584F8A"/>
    <w:rsid w:val="0058648B"/>
    <w:rsid w:val="00592D95"/>
    <w:rsid w:val="00594DB6"/>
    <w:rsid w:val="005A1BC2"/>
    <w:rsid w:val="005B17A9"/>
    <w:rsid w:val="005B368D"/>
    <w:rsid w:val="005B4A3F"/>
    <w:rsid w:val="005B4AE4"/>
    <w:rsid w:val="005B578B"/>
    <w:rsid w:val="005C12B7"/>
    <w:rsid w:val="005C2E3F"/>
    <w:rsid w:val="005C6514"/>
    <w:rsid w:val="005C703A"/>
    <w:rsid w:val="005D6F21"/>
    <w:rsid w:val="005E0096"/>
    <w:rsid w:val="005E10FF"/>
    <w:rsid w:val="005F3EB1"/>
    <w:rsid w:val="005F73F2"/>
    <w:rsid w:val="006023CA"/>
    <w:rsid w:val="00613668"/>
    <w:rsid w:val="006154C3"/>
    <w:rsid w:val="006156C2"/>
    <w:rsid w:val="00616F6C"/>
    <w:rsid w:val="00621495"/>
    <w:rsid w:val="00622361"/>
    <w:rsid w:val="006224C1"/>
    <w:rsid w:val="00622DA7"/>
    <w:rsid w:val="0062534E"/>
    <w:rsid w:val="0063559C"/>
    <w:rsid w:val="00643CC0"/>
    <w:rsid w:val="0064539E"/>
    <w:rsid w:val="006509B0"/>
    <w:rsid w:val="006510C4"/>
    <w:rsid w:val="00652F22"/>
    <w:rsid w:val="00653B4D"/>
    <w:rsid w:val="00660968"/>
    <w:rsid w:val="00660BE9"/>
    <w:rsid w:val="006652DC"/>
    <w:rsid w:val="00672FCE"/>
    <w:rsid w:val="006773A0"/>
    <w:rsid w:val="006775AF"/>
    <w:rsid w:val="006814A5"/>
    <w:rsid w:val="00683DCC"/>
    <w:rsid w:val="00684C6D"/>
    <w:rsid w:val="00686822"/>
    <w:rsid w:val="00686982"/>
    <w:rsid w:val="0069142C"/>
    <w:rsid w:val="0069400E"/>
    <w:rsid w:val="006A1C4F"/>
    <w:rsid w:val="006A5243"/>
    <w:rsid w:val="006A5A58"/>
    <w:rsid w:val="006B006C"/>
    <w:rsid w:val="006B527F"/>
    <w:rsid w:val="006D1DE3"/>
    <w:rsid w:val="006D2C58"/>
    <w:rsid w:val="006D3C32"/>
    <w:rsid w:val="006D3F5C"/>
    <w:rsid w:val="006D5D53"/>
    <w:rsid w:val="006D6CD8"/>
    <w:rsid w:val="006D7B2F"/>
    <w:rsid w:val="006E525B"/>
    <w:rsid w:val="006E613B"/>
    <w:rsid w:val="006F2968"/>
    <w:rsid w:val="006F4085"/>
    <w:rsid w:val="006F43A8"/>
    <w:rsid w:val="006F5EA8"/>
    <w:rsid w:val="00707BFC"/>
    <w:rsid w:val="00713136"/>
    <w:rsid w:val="00713D1F"/>
    <w:rsid w:val="00720121"/>
    <w:rsid w:val="007223D4"/>
    <w:rsid w:val="00724391"/>
    <w:rsid w:val="00725A4C"/>
    <w:rsid w:val="00726703"/>
    <w:rsid w:val="00727AEB"/>
    <w:rsid w:val="00740065"/>
    <w:rsid w:val="0074151B"/>
    <w:rsid w:val="007448D5"/>
    <w:rsid w:val="00746C99"/>
    <w:rsid w:val="00747B06"/>
    <w:rsid w:val="00747D6F"/>
    <w:rsid w:val="00750146"/>
    <w:rsid w:val="0075548F"/>
    <w:rsid w:val="00761594"/>
    <w:rsid w:val="00764943"/>
    <w:rsid w:val="00770B7C"/>
    <w:rsid w:val="00774736"/>
    <w:rsid w:val="00774E02"/>
    <w:rsid w:val="0077694F"/>
    <w:rsid w:val="00777A50"/>
    <w:rsid w:val="007813A3"/>
    <w:rsid w:val="00783774"/>
    <w:rsid w:val="00792435"/>
    <w:rsid w:val="007970CE"/>
    <w:rsid w:val="007B20B0"/>
    <w:rsid w:val="007B6A05"/>
    <w:rsid w:val="007B7B3B"/>
    <w:rsid w:val="007C2BB9"/>
    <w:rsid w:val="007C4C9F"/>
    <w:rsid w:val="007D0C19"/>
    <w:rsid w:val="007D347E"/>
    <w:rsid w:val="007D3970"/>
    <w:rsid w:val="007D49D1"/>
    <w:rsid w:val="007D552B"/>
    <w:rsid w:val="007D6C4C"/>
    <w:rsid w:val="007D7D35"/>
    <w:rsid w:val="007D7EB5"/>
    <w:rsid w:val="007F0870"/>
    <w:rsid w:val="007F0D00"/>
    <w:rsid w:val="007F267E"/>
    <w:rsid w:val="007F2C17"/>
    <w:rsid w:val="007F3963"/>
    <w:rsid w:val="008007B9"/>
    <w:rsid w:val="00803F47"/>
    <w:rsid w:val="00806852"/>
    <w:rsid w:val="00807CE0"/>
    <w:rsid w:val="00812885"/>
    <w:rsid w:val="00822771"/>
    <w:rsid w:val="008234D3"/>
    <w:rsid w:val="00824A21"/>
    <w:rsid w:val="008302AD"/>
    <w:rsid w:val="00840442"/>
    <w:rsid w:val="00842C7C"/>
    <w:rsid w:val="00843C61"/>
    <w:rsid w:val="00851132"/>
    <w:rsid w:val="00853696"/>
    <w:rsid w:val="00853FCA"/>
    <w:rsid w:val="00860CDC"/>
    <w:rsid w:val="00862782"/>
    <w:rsid w:val="00873791"/>
    <w:rsid w:val="00877FD2"/>
    <w:rsid w:val="0088144E"/>
    <w:rsid w:val="00882298"/>
    <w:rsid w:val="008865C5"/>
    <w:rsid w:val="008909C2"/>
    <w:rsid w:val="00892B62"/>
    <w:rsid w:val="008931B3"/>
    <w:rsid w:val="00894E2D"/>
    <w:rsid w:val="00897066"/>
    <w:rsid w:val="00897B6F"/>
    <w:rsid w:val="008A48D3"/>
    <w:rsid w:val="008B673F"/>
    <w:rsid w:val="008B6F60"/>
    <w:rsid w:val="008C0807"/>
    <w:rsid w:val="008D45D6"/>
    <w:rsid w:val="008D554E"/>
    <w:rsid w:val="008D5567"/>
    <w:rsid w:val="008D6F1C"/>
    <w:rsid w:val="008D7944"/>
    <w:rsid w:val="008E00F0"/>
    <w:rsid w:val="008E037A"/>
    <w:rsid w:val="008E4136"/>
    <w:rsid w:val="008E5638"/>
    <w:rsid w:val="008E5B02"/>
    <w:rsid w:val="008F32EA"/>
    <w:rsid w:val="008F6656"/>
    <w:rsid w:val="009151D6"/>
    <w:rsid w:val="00915CF7"/>
    <w:rsid w:val="00920889"/>
    <w:rsid w:val="00923C23"/>
    <w:rsid w:val="00925452"/>
    <w:rsid w:val="009323D7"/>
    <w:rsid w:val="0093278F"/>
    <w:rsid w:val="00933C8A"/>
    <w:rsid w:val="00934106"/>
    <w:rsid w:val="0093731A"/>
    <w:rsid w:val="00946C5E"/>
    <w:rsid w:val="009472E2"/>
    <w:rsid w:val="00956A2F"/>
    <w:rsid w:val="009578A5"/>
    <w:rsid w:val="00961657"/>
    <w:rsid w:val="0096192A"/>
    <w:rsid w:val="00961D59"/>
    <w:rsid w:val="00964AFA"/>
    <w:rsid w:val="009650CA"/>
    <w:rsid w:val="00966606"/>
    <w:rsid w:val="00967CC6"/>
    <w:rsid w:val="009732D2"/>
    <w:rsid w:val="00974A8E"/>
    <w:rsid w:val="00975A0E"/>
    <w:rsid w:val="0098262F"/>
    <w:rsid w:val="00983917"/>
    <w:rsid w:val="009879AA"/>
    <w:rsid w:val="00995DA4"/>
    <w:rsid w:val="009A77AD"/>
    <w:rsid w:val="009B532E"/>
    <w:rsid w:val="009B553F"/>
    <w:rsid w:val="009B6600"/>
    <w:rsid w:val="009B66D6"/>
    <w:rsid w:val="009B7199"/>
    <w:rsid w:val="009C415B"/>
    <w:rsid w:val="009D1140"/>
    <w:rsid w:val="009D23DF"/>
    <w:rsid w:val="009D23E1"/>
    <w:rsid w:val="009D2C3F"/>
    <w:rsid w:val="009D3D5F"/>
    <w:rsid w:val="009D42BE"/>
    <w:rsid w:val="009D738B"/>
    <w:rsid w:val="009E1651"/>
    <w:rsid w:val="009E4480"/>
    <w:rsid w:val="009E7938"/>
    <w:rsid w:val="009F45BA"/>
    <w:rsid w:val="00A025FC"/>
    <w:rsid w:val="00A0788C"/>
    <w:rsid w:val="00A11190"/>
    <w:rsid w:val="00A124FB"/>
    <w:rsid w:val="00A1421F"/>
    <w:rsid w:val="00A1585E"/>
    <w:rsid w:val="00A23833"/>
    <w:rsid w:val="00A24FA1"/>
    <w:rsid w:val="00A31C49"/>
    <w:rsid w:val="00A33BDF"/>
    <w:rsid w:val="00A40C83"/>
    <w:rsid w:val="00A433EE"/>
    <w:rsid w:val="00A47F7E"/>
    <w:rsid w:val="00A50BB0"/>
    <w:rsid w:val="00A5569D"/>
    <w:rsid w:val="00A57CA7"/>
    <w:rsid w:val="00A6360F"/>
    <w:rsid w:val="00A703E2"/>
    <w:rsid w:val="00A749B5"/>
    <w:rsid w:val="00A82E7B"/>
    <w:rsid w:val="00A83178"/>
    <w:rsid w:val="00A87C55"/>
    <w:rsid w:val="00A92A01"/>
    <w:rsid w:val="00A934A0"/>
    <w:rsid w:val="00AB570F"/>
    <w:rsid w:val="00AC1FDB"/>
    <w:rsid w:val="00AC642F"/>
    <w:rsid w:val="00AC6A64"/>
    <w:rsid w:val="00AC7802"/>
    <w:rsid w:val="00AD088A"/>
    <w:rsid w:val="00AD1365"/>
    <w:rsid w:val="00AD4B89"/>
    <w:rsid w:val="00AD5280"/>
    <w:rsid w:val="00AE0304"/>
    <w:rsid w:val="00AE08A5"/>
    <w:rsid w:val="00AE2DAB"/>
    <w:rsid w:val="00AE5882"/>
    <w:rsid w:val="00AF35E1"/>
    <w:rsid w:val="00AF7A64"/>
    <w:rsid w:val="00B048EE"/>
    <w:rsid w:val="00B05376"/>
    <w:rsid w:val="00B07112"/>
    <w:rsid w:val="00B115C1"/>
    <w:rsid w:val="00B15024"/>
    <w:rsid w:val="00B2145E"/>
    <w:rsid w:val="00B24995"/>
    <w:rsid w:val="00B25D86"/>
    <w:rsid w:val="00B3503C"/>
    <w:rsid w:val="00B415A4"/>
    <w:rsid w:val="00B42248"/>
    <w:rsid w:val="00B43489"/>
    <w:rsid w:val="00B43F03"/>
    <w:rsid w:val="00B46384"/>
    <w:rsid w:val="00B46B7C"/>
    <w:rsid w:val="00B515B5"/>
    <w:rsid w:val="00B54F11"/>
    <w:rsid w:val="00B56E07"/>
    <w:rsid w:val="00B67A9D"/>
    <w:rsid w:val="00B7331F"/>
    <w:rsid w:val="00B867AD"/>
    <w:rsid w:val="00B93E46"/>
    <w:rsid w:val="00BA19A2"/>
    <w:rsid w:val="00BA2D23"/>
    <w:rsid w:val="00BA462C"/>
    <w:rsid w:val="00BB0894"/>
    <w:rsid w:val="00BB0F00"/>
    <w:rsid w:val="00BB129D"/>
    <w:rsid w:val="00BB3CD6"/>
    <w:rsid w:val="00BB5484"/>
    <w:rsid w:val="00BB74A8"/>
    <w:rsid w:val="00BC01BA"/>
    <w:rsid w:val="00BC295B"/>
    <w:rsid w:val="00BD08FD"/>
    <w:rsid w:val="00BD1182"/>
    <w:rsid w:val="00BD6018"/>
    <w:rsid w:val="00BD6985"/>
    <w:rsid w:val="00BE6994"/>
    <w:rsid w:val="00BE6CC8"/>
    <w:rsid w:val="00BF1B0A"/>
    <w:rsid w:val="00BF2FF4"/>
    <w:rsid w:val="00C05029"/>
    <w:rsid w:val="00C103E2"/>
    <w:rsid w:val="00C14979"/>
    <w:rsid w:val="00C207AE"/>
    <w:rsid w:val="00C20A66"/>
    <w:rsid w:val="00C21D67"/>
    <w:rsid w:val="00C23394"/>
    <w:rsid w:val="00C33080"/>
    <w:rsid w:val="00C3317A"/>
    <w:rsid w:val="00C34EAB"/>
    <w:rsid w:val="00C43F88"/>
    <w:rsid w:val="00C44AA8"/>
    <w:rsid w:val="00C45F2B"/>
    <w:rsid w:val="00C46A84"/>
    <w:rsid w:val="00C60A58"/>
    <w:rsid w:val="00C613DF"/>
    <w:rsid w:val="00C639EC"/>
    <w:rsid w:val="00C64CA0"/>
    <w:rsid w:val="00C66639"/>
    <w:rsid w:val="00C71A6C"/>
    <w:rsid w:val="00C725A8"/>
    <w:rsid w:val="00C806B2"/>
    <w:rsid w:val="00C818C8"/>
    <w:rsid w:val="00C90B2E"/>
    <w:rsid w:val="00C92477"/>
    <w:rsid w:val="00C956B5"/>
    <w:rsid w:val="00C959FF"/>
    <w:rsid w:val="00C95F19"/>
    <w:rsid w:val="00CA0569"/>
    <w:rsid w:val="00CA2409"/>
    <w:rsid w:val="00CA2B6C"/>
    <w:rsid w:val="00CA3CAF"/>
    <w:rsid w:val="00CA4EFF"/>
    <w:rsid w:val="00CC0F90"/>
    <w:rsid w:val="00CC15C8"/>
    <w:rsid w:val="00CC20AD"/>
    <w:rsid w:val="00CC2628"/>
    <w:rsid w:val="00CC3B5A"/>
    <w:rsid w:val="00CC4C29"/>
    <w:rsid w:val="00CC53C2"/>
    <w:rsid w:val="00CC668A"/>
    <w:rsid w:val="00CD26F6"/>
    <w:rsid w:val="00CF3D86"/>
    <w:rsid w:val="00CF5676"/>
    <w:rsid w:val="00D02BB7"/>
    <w:rsid w:val="00D03F84"/>
    <w:rsid w:val="00D114B9"/>
    <w:rsid w:val="00D12F82"/>
    <w:rsid w:val="00D13403"/>
    <w:rsid w:val="00D228F1"/>
    <w:rsid w:val="00D27778"/>
    <w:rsid w:val="00D305BF"/>
    <w:rsid w:val="00D30F47"/>
    <w:rsid w:val="00D32496"/>
    <w:rsid w:val="00D32C3C"/>
    <w:rsid w:val="00D33274"/>
    <w:rsid w:val="00D3416C"/>
    <w:rsid w:val="00D34630"/>
    <w:rsid w:val="00D348F2"/>
    <w:rsid w:val="00D40F88"/>
    <w:rsid w:val="00D41CBD"/>
    <w:rsid w:val="00D463A1"/>
    <w:rsid w:val="00D46682"/>
    <w:rsid w:val="00D46E97"/>
    <w:rsid w:val="00D5376D"/>
    <w:rsid w:val="00D70BED"/>
    <w:rsid w:val="00D8003A"/>
    <w:rsid w:val="00D812F3"/>
    <w:rsid w:val="00D85DB7"/>
    <w:rsid w:val="00D934CC"/>
    <w:rsid w:val="00D937D1"/>
    <w:rsid w:val="00D960F6"/>
    <w:rsid w:val="00DA1488"/>
    <w:rsid w:val="00DA1822"/>
    <w:rsid w:val="00DA5469"/>
    <w:rsid w:val="00DA7FF4"/>
    <w:rsid w:val="00DB2F55"/>
    <w:rsid w:val="00DC1133"/>
    <w:rsid w:val="00DD35AA"/>
    <w:rsid w:val="00DD5569"/>
    <w:rsid w:val="00DD7EC9"/>
    <w:rsid w:val="00E025EF"/>
    <w:rsid w:val="00E06A60"/>
    <w:rsid w:val="00E1159E"/>
    <w:rsid w:val="00E12A57"/>
    <w:rsid w:val="00E13CA5"/>
    <w:rsid w:val="00E13D32"/>
    <w:rsid w:val="00E13DE1"/>
    <w:rsid w:val="00E32C00"/>
    <w:rsid w:val="00E465A9"/>
    <w:rsid w:val="00E509E5"/>
    <w:rsid w:val="00E514C0"/>
    <w:rsid w:val="00E52AD2"/>
    <w:rsid w:val="00E52FF2"/>
    <w:rsid w:val="00E54EEE"/>
    <w:rsid w:val="00E56F16"/>
    <w:rsid w:val="00E606DF"/>
    <w:rsid w:val="00E6591D"/>
    <w:rsid w:val="00E67087"/>
    <w:rsid w:val="00E67A95"/>
    <w:rsid w:val="00E70AC7"/>
    <w:rsid w:val="00E70C36"/>
    <w:rsid w:val="00E70C3A"/>
    <w:rsid w:val="00E71F66"/>
    <w:rsid w:val="00E76643"/>
    <w:rsid w:val="00E770F0"/>
    <w:rsid w:val="00E81018"/>
    <w:rsid w:val="00E82DFB"/>
    <w:rsid w:val="00E8397E"/>
    <w:rsid w:val="00E846E0"/>
    <w:rsid w:val="00E84950"/>
    <w:rsid w:val="00E875AF"/>
    <w:rsid w:val="00E93C79"/>
    <w:rsid w:val="00E94F6D"/>
    <w:rsid w:val="00E96D03"/>
    <w:rsid w:val="00EA137C"/>
    <w:rsid w:val="00EA2F11"/>
    <w:rsid w:val="00EA5499"/>
    <w:rsid w:val="00EB16EB"/>
    <w:rsid w:val="00EB6F60"/>
    <w:rsid w:val="00EB7EC3"/>
    <w:rsid w:val="00EC5F29"/>
    <w:rsid w:val="00ED3DE3"/>
    <w:rsid w:val="00ED527C"/>
    <w:rsid w:val="00ED6FFE"/>
    <w:rsid w:val="00ED7144"/>
    <w:rsid w:val="00EE56C7"/>
    <w:rsid w:val="00EE5F21"/>
    <w:rsid w:val="00EE7A96"/>
    <w:rsid w:val="00EF0B04"/>
    <w:rsid w:val="00EF0EDE"/>
    <w:rsid w:val="00EF2372"/>
    <w:rsid w:val="00F01D9D"/>
    <w:rsid w:val="00F1385A"/>
    <w:rsid w:val="00F1484E"/>
    <w:rsid w:val="00F14D63"/>
    <w:rsid w:val="00F1543D"/>
    <w:rsid w:val="00F15D06"/>
    <w:rsid w:val="00F1686D"/>
    <w:rsid w:val="00F16AFD"/>
    <w:rsid w:val="00F32372"/>
    <w:rsid w:val="00F368B3"/>
    <w:rsid w:val="00F4178B"/>
    <w:rsid w:val="00F564CE"/>
    <w:rsid w:val="00F602FD"/>
    <w:rsid w:val="00F60D98"/>
    <w:rsid w:val="00F71CED"/>
    <w:rsid w:val="00F749D6"/>
    <w:rsid w:val="00F833AB"/>
    <w:rsid w:val="00F84947"/>
    <w:rsid w:val="00F90C8F"/>
    <w:rsid w:val="00F92095"/>
    <w:rsid w:val="00FA5263"/>
    <w:rsid w:val="00FB127E"/>
    <w:rsid w:val="00FB46AB"/>
    <w:rsid w:val="00FB6FA3"/>
    <w:rsid w:val="00FC12B7"/>
    <w:rsid w:val="00FC2577"/>
    <w:rsid w:val="00FC4E5A"/>
    <w:rsid w:val="00FC6AD1"/>
    <w:rsid w:val="00FC6B90"/>
    <w:rsid w:val="00FD6412"/>
    <w:rsid w:val="00FD72D5"/>
    <w:rsid w:val="00FE133C"/>
    <w:rsid w:val="00FE273F"/>
    <w:rsid w:val="00FE41FE"/>
    <w:rsid w:val="00FE6468"/>
    <w:rsid w:val="00FF17CD"/>
    <w:rsid w:val="00FF4E58"/>
    <w:rsid w:val="00FF5704"/>
    <w:rsid w:val="00FF79D9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03a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7D9"/>
    <w:pPr>
      <w:spacing w:before="120" w:after="120"/>
    </w:pPr>
    <w:rPr>
      <w:rFonts w:ascii="Tahoma" w:hAnsi="Tahoma"/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176BF8"/>
    <w:pPr>
      <w:keepNext/>
      <w:keepLines/>
      <w:spacing w:after="220" w:line="200" w:lineRule="atLeast"/>
      <w:ind w:left="835" w:right="835"/>
      <w:outlineLvl w:val="0"/>
    </w:pPr>
    <w:rPr>
      <w:rFonts w:ascii="Arial Black" w:hAnsi="Arial Black"/>
      <w:spacing w:val="-10"/>
      <w:kern w:val="28"/>
    </w:rPr>
  </w:style>
  <w:style w:type="paragraph" w:styleId="Heading2">
    <w:name w:val="heading 2"/>
    <w:basedOn w:val="Normal"/>
    <w:next w:val="Normal"/>
    <w:qFormat/>
    <w:rsid w:val="004574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Header">
    <w:name w:val="header"/>
    <w:basedOn w:val="Normal"/>
    <w:rsid w:val="008822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2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361"/>
  </w:style>
  <w:style w:type="paragraph" w:styleId="BodyText">
    <w:name w:val="Body Text"/>
    <w:basedOn w:val="Normal"/>
    <w:link w:val="BodyTextChar"/>
    <w:rsid w:val="00176BF8"/>
    <w:pPr>
      <w:spacing w:after="220" w:line="180" w:lineRule="atLeast"/>
      <w:ind w:left="835" w:right="835"/>
      <w:jc w:val="both"/>
    </w:pPr>
    <w:rPr>
      <w:rFonts w:ascii="Arial" w:hAnsi="Arial"/>
      <w:spacing w:val="-5"/>
      <w:sz w:val="20"/>
    </w:rPr>
  </w:style>
  <w:style w:type="paragraph" w:styleId="MessageHeader">
    <w:name w:val="Message Header"/>
    <w:basedOn w:val="BodyText"/>
    <w:rsid w:val="00176BF8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176BF8"/>
    <w:pPr>
      <w:spacing w:before="220"/>
    </w:pPr>
  </w:style>
  <w:style w:type="character" w:customStyle="1" w:styleId="MessageHeaderLabel">
    <w:name w:val="Message Header Label"/>
    <w:rsid w:val="00176BF8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176BF8"/>
    <w:pPr>
      <w:pBdr>
        <w:bottom w:val="single" w:sz="6" w:space="15" w:color="auto"/>
      </w:pBdr>
      <w:spacing w:after="320"/>
    </w:pPr>
  </w:style>
  <w:style w:type="paragraph" w:customStyle="1" w:styleId="DistccTitle">
    <w:name w:val="Dist./cc: Title"/>
    <w:rsid w:val="001627D9"/>
    <w:pPr>
      <w:keepNext/>
    </w:pPr>
    <w:rPr>
      <w:sz w:val="24"/>
      <w:lang w:val="en-US" w:eastAsia="en-US"/>
    </w:rPr>
  </w:style>
  <w:style w:type="paragraph" w:customStyle="1" w:styleId="NormalSub2">
    <w:name w:val="Normal Sub 2"/>
    <w:autoRedefine/>
    <w:rsid w:val="001627D9"/>
    <w:pPr>
      <w:spacing w:before="120" w:after="120"/>
    </w:pPr>
    <w:rPr>
      <w:rFonts w:ascii="Tahoma" w:hAnsi="Tahoma" w:cs="Tahoma"/>
      <w:color w:val="0000FF"/>
      <w:lang w:val="en-US" w:eastAsia="en-US"/>
    </w:rPr>
  </w:style>
  <w:style w:type="paragraph" w:customStyle="1" w:styleId="InstructionText">
    <w:name w:val="Instruction Text"/>
    <w:basedOn w:val="NormalSub2"/>
    <w:rsid w:val="001627D9"/>
  </w:style>
  <w:style w:type="table" w:styleId="TableGrid">
    <w:name w:val="Table Grid"/>
    <w:basedOn w:val="TableNormal"/>
    <w:rsid w:val="001627D9"/>
    <w:pPr>
      <w:ind w:left="835" w:right="83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1627D9"/>
    <w:rPr>
      <w:rFonts w:ascii="Arial" w:hAnsi="Arial"/>
      <w:spacing w:val="-5"/>
      <w:lang w:val="en-US" w:eastAsia="en-US" w:bidi="ar-SA"/>
    </w:rPr>
  </w:style>
  <w:style w:type="paragraph" w:styleId="FootnoteText">
    <w:name w:val="footnote text"/>
    <w:basedOn w:val="Normal"/>
    <w:semiHidden/>
    <w:rsid w:val="00001801"/>
    <w:rPr>
      <w:sz w:val="20"/>
    </w:rPr>
  </w:style>
  <w:style w:type="character" w:styleId="FootnoteReference">
    <w:name w:val="footnote reference"/>
    <w:semiHidden/>
    <w:rsid w:val="00001801"/>
    <w:rPr>
      <w:vertAlign w:val="superscript"/>
    </w:rPr>
  </w:style>
  <w:style w:type="table" w:styleId="TableGrid1">
    <w:name w:val="Table Grid 1"/>
    <w:basedOn w:val="TableNormal"/>
    <w:rsid w:val="00E6591D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s">
    <w:name w:val="Sections"/>
    <w:basedOn w:val="Heading1"/>
    <w:rsid w:val="0044182C"/>
    <w:pPr>
      <w:tabs>
        <w:tab w:val="center" w:pos="5400"/>
        <w:tab w:val="left" w:pos="8300"/>
      </w:tabs>
      <w:spacing w:before="240" w:after="120" w:line="240" w:lineRule="auto"/>
      <w:ind w:left="220" w:right="740" w:hanging="220"/>
    </w:pPr>
    <w:rPr>
      <w:rFonts w:cs="Arial"/>
      <w:spacing w:val="0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7D9"/>
    <w:pPr>
      <w:spacing w:before="120" w:after="120"/>
    </w:pPr>
    <w:rPr>
      <w:rFonts w:ascii="Tahoma" w:hAnsi="Tahoma"/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176BF8"/>
    <w:pPr>
      <w:keepNext/>
      <w:keepLines/>
      <w:spacing w:after="220" w:line="200" w:lineRule="atLeast"/>
      <w:ind w:left="835" w:right="835"/>
      <w:outlineLvl w:val="0"/>
    </w:pPr>
    <w:rPr>
      <w:rFonts w:ascii="Arial Black" w:hAnsi="Arial Black"/>
      <w:spacing w:val="-10"/>
      <w:kern w:val="28"/>
    </w:rPr>
  </w:style>
  <w:style w:type="paragraph" w:styleId="Heading2">
    <w:name w:val="heading 2"/>
    <w:basedOn w:val="Normal"/>
    <w:next w:val="Normal"/>
    <w:qFormat/>
    <w:rsid w:val="004574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Header">
    <w:name w:val="header"/>
    <w:basedOn w:val="Normal"/>
    <w:rsid w:val="008822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2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361"/>
  </w:style>
  <w:style w:type="paragraph" w:styleId="BodyText">
    <w:name w:val="Body Text"/>
    <w:basedOn w:val="Normal"/>
    <w:link w:val="BodyTextChar"/>
    <w:rsid w:val="00176BF8"/>
    <w:pPr>
      <w:spacing w:after="220" w:line="180" w:lineRule="atLeast"/>
      <w:ind w:left="835" w:right="835"/>
      <w:jc w:val="both"/>
    </w:pPr>
    <w:rPr>
      <w:rFonts w:ascii="Arial" w:hAnsi="Arial"/>
      <w:spacing w:val="-5"/>
      <w:sz w:val="20"/>
    </w:rPr>
  </w:style>
  <w:style w:type="paragraph" w:styleId="MessageHeader">
    <w:name w:val="Message Header"/>
    <w:basedOn w:val="BodyText"/>
    <w:rsid w:val="00176BF8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176BF8"/>
    <w:pPr>
      <w:spacing w:before="220"/>
    </w:pPr>
  </w:style>
  <w:style w:type="character" w:customStyle="1" w:styleId="MessageHeaderLabel">
    <w:name w:val="Message Header Label"/>
    <w:rsid w:val="00176BF8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176BF8"/>
    <w:pPr>
      <w:pBdr>
        <w:bottom w:val="single" w:sz="6" w:space="15" w:color="auto"/>
      </w:pBdr>
      <w:spacing w:after="320"/>
    </w:pPr>
  </w:style>
  <w:style w:type="paragraph" w:customStyle="1" w:styleId="DistccTitle">
    <w:name w:val="Dist./cc: Title"/>
    <w:rsid w:val="001627D9"/>
    <w:pPr>
      <w:keepNext/>
    </w:pPr>
    <w:rPr>
      <w:sz w:val="24"/>
      <w:lang w:val="en-US" w:eastAsia="en-US"/>
    </w:rPr>
  </w:style>
  <w:style w:type="paragraph" w:customStyle="1" w:styleId="NormalSub2">
    <w:name w:val="Normal Sub 2"/>
    <w:autoRedefine/>
    <w:rsid w:val="001627D9"/>
    <w:pPr>
      <w:spacing w:before="120" w:after="120"/>
    </w:pPr>
    <w:rPr>
      <w:rFonts w:ascii="Tahoma" w:hAnsi="Tahoma" w:cs="Tahoma"/>
      <w:color w:val="0000FF"/>
      <w:lang w:val="en-US" w:eastAsia="en-US"/>
    </w:rPr>
  </w:style>
  <w:style w:type="paragraph" w:customStyle="1" w:styleId="InstructionText">
    <w:name w:val="Instruction Text"/>
    <w:basedOn w:val="NormalSub2"/>
    <w:rsid w:val="001627D9"/>
  </w:style>
  <w:style w:type="table" w:styleId="TableGrid">
    <w:name w:val="Table Grid"/>
    <w:basedOn w:val="TableNormal"/>
    <w:rsid w:val="001627D9"/>
    <w:pPr>
      <w:ind w:left="835" w:right="83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1627D9"/>
    <w:rPr>
      <w:rFonts w:ascii="Arial" w:hAnsi="Arial"/>
      <w:spacing w:val="-5"/>
      <w:lang w:val="en-US" w:eastAsia="en-US" w:bidi="ar-SA"/>
    </w:rPr>
  </w:style>
  <w:style w:type="paragraph" w:styleId="FootnoteText">
    <w:name w:val="footnote text"/>
    <w:basedOn w:val="Normal"/>
    <w:semiHidden/>
    <w:rsid w:val="00001801"/>
    <w:rPr>
      <w:sz w:val="20"/>
    </w:rPr>
  </w:style>
  <w:style w:type="character" w:styleId="FootnoteReference">
    <w:name w:val="footnote reference"/>
    <w:semiHidden/>
    <w:rsid w:val="00001801"/>
    <w:rPr>
      <w:vertAlign w:val="superscript"/>
    </w:rPr>
  </w:style>
  <w:style w:type="table" w:styleId="TableGrid1">
    <w:name w:val="Table Grid 1"/>
    <w:basedOn w:val="TableNormal"/>
    <w:rsid w:val="00E6591D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ctions">
    <w:name w:val="Sections"/>
    <w:basedOn w:val="Heading1"/>
    <w:rsid w:val="0044182C"/>
    <w:pPr>
      <w:tabs>
        <w:tab w:val="center" w:pos="5400"/>
        <w:tab w:val="left" w:pos="8300"/>
      </w:tabs>
      <w:spacing w:before="240" w:after="120" w:line="240" w:lineRule="auto"/>
      <w:ind w:left="220" w:right="740" w:hanging="220"/>
    </w:pPr>
    <w:rPr>
      <w:rFonts w:cs="Arial"/>
      <w:spacing w:val="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schnall\Application%20Data\Microsoft\Templates\CRM%20Memo%20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CRM Memo Template1.dot</Template>
  <TotalTime>29</TotalTime>
  <Pages>1</Pages>
  <Words>167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Capital One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Young, Samuel</cp:lastModifiedBy>
  <cp:revision>6</cp:revision>
  <cp:lastPrinted>2012-03-05T14:05:00Z</cp:lastPrinted>
  <dcterms:created xsi:type="dcterms:W3CDTF">2014-08-28T14:26:00Z</dcterms:created>
  <dcterms:modified xsi:type="dcterms:W3CDTF">2014-08-28T15:03:00Z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